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707665" w14:textId="263E4FA2" w:rsidR="003C096B" w:rsidRPr="00E50F77" w:rsidRDefault="003C096B" w:rsidP="003C096B">
      <w:pPr>
        <w:pStyle w:val="Title"/>
      </w:pPr>
      <w:r w:rsidRPr="00E50F77">
        <w:t xml:space="preserve">Projektantrag </w:t>
      </w:r>
      <w:proofErr w:type="spellStart"/>
      <w:r w:rsidR="00E50F77" w:rsidRPr="00E50F77">
        <w:t>Examibur</w:t>
      </w:r>
      <w:proofErr w:type="spellEnd"/>
    </w:p>
    <w:p w14:paraId="7A48C1B1" w14:textId="41243CAF" w:rsidR="003C096B" w:rsidRDefault="003C096B" w:rsidP="00632724">
      <w:r w:rsidRPr="003C096B">
        <w:t xml:space="preserve">Datum: </w:t>
      </w:r>
      <w:r w:rsidR="001E54B8">
        <w:t>2</w:t>
      </w:r>
      <w:r w:rsidR="00632724">
        <w:t>1</w:t>
      </w:r>
      <w:r w:rsidRPr="003C096B">
        <w:t>. Februar  201</w:t>
      </w:r>
      <w:r w:rsidR="00632724">
        <w:t>7</w:t>
      </w:r>
      <w:r w:rsidR="0002260E">
        <w:t>, Ausgabe 1.</w:t>
      </w:r>
      <w:r w:rsidR="001E54B8">
        <w:t>0</w:t>
      </w:r>
    </w:p>
    <w:p w14:paraId="543B8D2C" w14:textId="77777777" w:rsidR="009E2BF5" w:rsidRPr="009E2BF5" w:rsidRDefault="009E2BF5" w:rsidP="009E2BF5"/>
    <w:p w14:paraId="0BA3C427" w14:textId="77777777" w:rsidR="003C096B" w:rsidRPr="003C096B" w:rsidRDefault="003C096B" w:rsidP="003C096B">
      <w:pPr>
        <w:pStyle w:val="Heading1"/>
        <w:spacing w:before="60"/>
        <w:rPr>
          <w:sz w:val="28"/>
          <w:szCs w:val="28"/>
        </w:rPr>
      </w:pPr>
      <w:r w:rsidRPr="003C096B">
        <w:rPr>
          <w:sz w:val="28"/>
          <w:szCs w:val="28"/>
        </w:rPr>
        <w:t xml:space="preserve">Team </w:t>
      </w:r>
    </w:p>
    <w:p w14:paraId="24A8C69D" w14:textId="77777777" w:rsidR="00000BAD" w:rsidRPr="00000BAD" w:rsidRDefault="00000BAD" w:rsidP="00000BAD">
      <w:pPr>
        <w:rPr>
          <w:lang w:val="de-DE"/>
        </w:rPr>
      </w:pPr>
      <w:r w:rsidRPr="00000BAD">
        <w:rPr>
          <w:lang w:val="de-DE"/>
        </w:rPr>
        <w:t xml:space="preserve">Jonas Matter - </w:t>
      </w:r>
      <w:hyperlink r:id="rId8" w:tgtFrame="_blank" w:history="1">
        <w:r w:rsidRPr="00000BAD">
          <w:rPr>
            <w:rStyle w:val="Hyperlink"/>
            <w:i/>
            <w:lang w:val="de-DE"/>
          </w:rPr>
          <w:t>jonas.matter@hsr.ch</w:t>
        </w:r>
      </w:hyperlink>
    </w:p>
    <w:p w14:paraId="79D84295" w14:textId="77777777" w:rsidR="00000BAD" w:rsidRPr="00000BAD" w:rsidRDefault="00000BAD" w:rsidP="00000BAD">
      <w:pPr>
        <w:rPr>
          <w:lang w:val="de-DE"/>
        </w:rPr>
      </w:pPr>
      <w:r>
        <w:rPr>
          <w:lang w:val="de-DE"/>
        </w:rPr>
        <w:t>Patrick Scherler -</w:t>
      </w:r>
      <w:r w:rsidRPr="00000BAD">
        <w:rPr>
          <w:lang w:val="de-DE"/>
        </w:rPr>
        <w:t xml:space="preserve"> </w:t>
      </w:r>
      <w:hyperlink r:id="rId9" w:tgtFrame="_blank" w:history="1">
        <w:r w:rsidRPr="00000BAD">
          <w:rPr>
            <w:rStyle w:val="Hyperlink"/>
            <w:i/>
            <w:lang w:val="de-DE"/>
          </w:rPr>
          <w:t>patrick.scherler@hsr.ch</w:t>
        </w:r>
      </w:hyperlink>
    </w:p>
    <w:p w14:paraId="787F4E41" w14:textId="77777777" w:rsidR="00000BAD" w:rsidRPr="00000BAD" w:rsidRDefault="00000BAD" w:rsidP="00000BAD">
      <w:pPr>
        <w:rPr>
          <w:lang w:val="de-DE"/>
        </w:rPr>
      </w:pPr>
      <w:r w:rsidRPr="00000BAD">
        <w:rPr>
          <w:lang w:val="de-DE"/>
        </w:rPr>
        <w:t xml:space="preserve">Robin Suter - </w:t>
      </w:r>
      <w:hyperlink r:id="rId10" w:tgtFrame="_blank" w:history="1">
        <w:r w:rsidRPr="00000BAD">
          <w:rPr>
            <w:rStyle w:val="Hyperlink"/>
            <w:i/>
            <w:lang w:val="de-DE"/>
          </w:rPr>
          <w:t>robin.suter@hsr.ch</w:t>
        </w:r>
      </w:hyperlink>
    </w:p>
    <w:p w14:paraId="46EA04D4" w14:textId="77777777" w:rsidR="00000BAD" w:rsidRPr="00000BAD" w:rsidRDefault="00000BAD" w:rsidP="00000BAD">
      <w:pPr>
        <w:rPr>
          <w:lang w:val="de-DE"/>
        </w:rPr>
      </w:pPr>
      <w:r>
        <w:rPr>
          <w:lang w:val="de-DE"/>
        </w:rPr>
        <w:t>Raphael Zimmermann -</w:t>
      </w:r>
      <w:r w:rsidRPr="00000BAD">
        <w:rPr>
          <w:lang w:val="de-DE"/>
        </w:rPr>
        <w:t xml:space="preserve"> </w:t>
      </w:r>
      <w:hyperlink r:id="rId11" w:tgtFrame="_blank" w:history="1">
        <w:r w:rsidRPr="00000BAD">
          <w:rPr>
            <w:rStyle w:val="Hyperlink"/>
            <w:i/>
            <w:lang w:val="de-DE"/>
          </w:rPr>
          <w:t>raphael.zimmermann@hsr.ch</w:t>
        </w:r>
      </w:hyperlink>
    </w:p>
    <w:p w14:paraId="1AC8248A" w14:textId="77777777" w:rsidR="00000BAD" w:rsidRPr="00000BAD" w:rsidRDefault="00000BAD" w:rsidP="00000BAD">
      <w:pPr>
        <w:rPr>
          <w:lang w:val="de-DE"/>
        </w:rPr>
      </w:pPr>
    </w:p>
    <w:p w14:paraId="0B2E8EB7" w14:textId="77777777" w:rsidR="00000BAD" w:rsidRPr="00000BAD" w:rsidRDefault="00000BAD" w:rsidP="00000BAD">
      <w:pPr>
        <w:rPr>
          <w:lang w:val="de-DE"/>
        </w:rPr>
      </w:pPr>
      <w:r w:rsidRPr="00000BAD">
        <w:rPr>
          <w:lang w:val="de-DE"/>
        </w:rPr>
        <w:t>Es sind Termine mit Betreuern möglich:</w:t>
      </w:r>
    </w:p>
    <w:p w14:paraId="1425A806" w14:textId="77777777" w:rsidR="00000BAD" w:rsidRPr="00000BAD" w:rsidRDefault="00000BAD" w:rsidP="00000BAD">
      <w:pPr>
        <w:pStyle w:val="ListParagraph"/>
        <w:numPr>
          <w:ilvl w:val="0"/>
          <w:numId w:val="41"/>
        </w:numPr>
        <w:rPr>
          <w:lang w:val="de-DE"/>
        </w:rPr>
      </w:pPr>
      <w:r w:rsidRPr="00000BAD">
        <w:rPr>
          <w:lang w:val="de-DE"/>
        </w:rPr>
        <w:t>Donnerstag 8:00 – 12:00</w:t>
      </w:r>
    </w:p>
    <w:p w14:paraId="03ABA1BC" w14:textId="77777777" w:rsidR="001E54B8" w:rsidRPr="00000BAD" w:rsidRDefault="00000BAD" w:rsidP="00000BAD">
      <w:pPr>
        <w:pStyle w:val="ListParagraph"/>
        <w:numPr>
          <w:ilvl w:val="0"/>
          <w:numId w:val="41"/>
        </w:numPr>
        <w:rPr>
          <w:lang w:val="de-DE"/>
        </w:rPr>
      </w:pPr>
      <w:r w:rsidRPr="00000BAD">
        <w:rPr>
          <w:lang w:val="de-DE"/>
        </w:rPr>
        <w:t>Freitag 8:00 - 11:30</w:t>
      </w:r>
    </w:p>
    <w:p w14:paraId="6A685B92" w14:textId="77777777" w:rsidR="003C096B" w:rsidRPr="00696769" w:rsidRDefault="003C096B" w:rsidP="00696769">
      <w:pPr>
        <w:pStyle w:val="Heading1"/>
        <w:spacing w:before="60"/>
        <w:rPr>
          <w:sz w:val="28"/>
          <w:szCs w:val="28"/>
        </w:rPr>
      </w:pPr>
      <w:r w:rsidRPr="00696769">
        <w:rPr>
          <w:sz w:val="28"/>
          <w:szCs w:val="28"/>
        </w:rPr>
        <w:t xml:space="preserve">Motivation </w:t>
      </w:r>
    </w:p>
    <w:p w14:paraId="5831D7B0" w14:textId="0BD3CA2D" w:rsidR="00E4128F" w:rsidRDefault="00E4128F" w:rsidP="00C84618">
      <w:pPr>
        <w:pStyle w:val="ListParagraph"/>
        <w:numPr>
          <w:ilvl w:val="0"/>
          <w:numId w:val="42"/>
        </w:numPr>
      </w:pPr>
      <w:r>
        <w:t>Prüfungsverwaltungssystem, welches die Prüfungserstellung, -durchführung, -korrektur und –</w:t>
      </w:r>
      <w:proofErr w:type="spellStart"/>
      <w:r>
        <w:t>auswertung</w:t>
      </w:r>
      <w:proofErr w:type="spellEnd"/>
      <w:r>
        <w:t xml:space="preserve"> unter einen Hut bringt</w:t>
      </w:r>
    </w:p>
    <w:p w14:paraId="408DEBAC" w14:textId="2FDBB75C" w:rsidR="003C096B" w:rsidRDefault="00472B65" w:rsidP="00C84618">
      <w:pPr>
        <w:pStyle w:val="ListParagraph"/>
        <w:numPr>
          <w:ilvl w:val="0"/>
          <w:numId w:val="42"/>
        </w:numPr>
      </w:pPr>
      <w:r>
        <w:t>Qualitätssteigerung der</w:t>
      </w:r>
      <w:r w:rsidR="00C84618">
        <w:t xml:space="preserve"> Prüfungsprozesse </w:t>
      </w:r>
      <w:r>
        <w:t>durch</w:t>
      </w:r>
      <w:r w:rsidR="00C84618">
        <w:t xml:space="preserve"> </w:t>
      </w:r>
      <w:r>
        <w:t>Vereinheitlichung und Digitalisierung</w:t>
      </w:r>
    </w:p>
    <w:p w14:paraId="1F96F416" w14:textId="7EE3AA5F" w:rsidR="00C84618" w:rsidRDefault="00472B65" w:rsidP="00C84618">
      <w:pPr>
        <w:pStyle w:val="ListParagraph"/>
        <w:numPr>
          <w:ilvl w:val="0"/>
          <w:numId w:val="42"/>
        </w:numPr>
      </w:pPr>
      <w:r>
        <w:t>Den Dozenten eine v</w:t>
      </w:r>
      <w:r w:rsidR="00C84618">
        <w:t>ereinfachte</w:t>
      </w:r>
      <w:r>
        <w:t xml:space="preserve"> und komfortablere</w:t>
      </w:r>
      <w:r w:rsidR="00C84618">
        <w:t xml:space="preserve"> Korrektur</w:t>
      </w:r>
      <w:r>
        <w:t>möglichkeit der Prüfungen bieten</w:t>
      </w:r>
    </w:p>
    <w:p w14:paraId="7D1EB838" w14:textId="1B907080" w:rsidR="00C84618" w:rsidRDefault="00472B65" w:rsidP="00C84618">
      <w:pPr>
        <w:pStyle w:val="ListParagraph"/>
        <w:numPr>
          <w:ilvl w:val="0"/>
          <w:numId w:val="42"/>
        </w:numPr>
      </w:pPr>
      <w:r>
        <w:t>Umfassende</w:t>
      </w:r>
      <w:r w:rsidR="00C84618">
        <w:t xml:space="preserve"> </w:t>
      </w:r>
      <w:r>
        <w:t xml:space="preserve">Auswertungen und </w:t>
      </w:r>
      <w:r w:rsidR="00C84618">
        <w:t>Statistiken</w:t>
      </w:r>
      <w:r>
        <w:t xml:space="preserve"> der Prüfungsergebnisse</w:t>
      </w:r>
      <w:r w:rsidR="00C84618">
        <w:t xml:space="preserve"> </w:t>
      </w:r>
      <w:r w:rsidR="00C84618">
        <w:sym w:font="Wingdings" w:char="F0E0"/>
      </w:r>
      <w:r w:rsidR="00C84618">
        <w:t xml:space="preserve"> </w:t>
      </w:r>
      <w:r>
        <w:t xml:space="preserve">daraus können </w:t>
      </w:r>
      <w:r w:rsidR="00C84618">
        <w:t xml:space="preserve">Schlüsse für </w:t>
      </w:r>
      <w:r>
        <w:t xml:space="preserve">Prüfungs- und </w:t>
      </w:r>
      <w:r w:rsidR="00C84618">
        <w:t>Modulüberarbeitungen</w:t>
      </w:r>
      <w:r>
        <w:t xml:space="preserve"> gezogen werden</w:t>
      </w:r>
    </w:p>
    <w:p w14:paraId="1E8E4072" w14:textId="77777777" w:rsidR="00C84618" w:rsidRDefault="00C84618" w:rsidP="00C84618">
      <w:pPr>
        <w:pStyle w:val="ListParagraph"/>
        <w:numPr>
          <w:ilvl w:val="0"/>
          <w:numId w:val="42"/>
        </w:numPr>
      </w:pPr>
      <w:r>
        <w:t>Den Studierenden eine moderne Prüfungseinsicht ermöglichen</w:t>
      </w:r>
    </w:p>
    <w:p w14:paraId="0F38B0D9" w14:textId="7735575A" w:rsidR="00472B65" w:rsidRPr="003C096B" w:rsidRDefault="00C84618" w:rsidP="00322759">
      <w:pPr>
        <w:pStyle w:val="ListParagraph"/>
        <w:numPr>
          <w:ilvl w:val="0"/>
          <w:numId w:val="42"/>
        </w:numPr>
      </w:pPr>
      <w:r>
        <w:t>Unparteiische Prüfungskorrektur durch Anonymisierung</w:t>
      </w:r>
    </w:p>
    <w:p w14:paraId="24F9D4FC" w14:textId="77777777" w:rsidR="003C096B" w:rsidRPr="003C096B" w:rsidRDefault="003C096B" w:rsidP="003C096B"/>
    <w:p w14:paraId="1F6C7EC5" w14:textId="77777777" w:rsidR="003C096B" w:rsidRDefault="003C096B" w:rsidP="00696769">
      <w:pPr>
        <w:pStyle w:val="Heading1"/>
        <w:spacing w:before="60"/>
        <w:rPr>
          <w:sz w:val="28"/>
          <w:szCs w:val="28"/>
        </w:rPr>
      </w:pPr>
      <w:r w:rsidRPr="00696769">
        <w:rPr>
          <w:sz w:val="28"/>
          <w:szCs w:val="28"/>
        </w:rPr>
        <w:t>Programmidee</w:t>
      </w:r>
    </w:p>
    <w:p w14:paraId="77549731" w14:textId="40951B6F" w:rsidR="00167C14" w:rsidRDefault="00E06771" w:rsidP="00E06771">
      <w:r>
        <w:t>Das Ziel ist ein Gesamt</w:t>
      </w:r>
      <w:r w:rsidRPr="00E06771">
        <w:t>system</w:t>
      </w:r>
      <w:r>
        <w:t xml:space="preserve"> für</w:t>
      </w:r>
      <w:r w:rsidRPr="00E06771">
        <w:t xml:space="preserve"> die Prüfungserstellung, -durchführung, -korrektur und –</w:t>
      </w:r>
      <w:proofErr w:type="spellStart"/>
      <w:r w:rsidRPr="00E06771">
        <w:t>auswertung</w:t>
      </w:r>
      <w:proofErr w:type="spellEnd"/>
      <w:r w:rsidRPr="00E06771">
        <w:t xml:space="preserve"> </w:t>
      </w:r>
      <w:r>
        <w:t>zu entwickeln.</w:t>
      </w:r>
    </w:p>
    <w:p w14:paraId="1F790556" w14:textId="77777777" w:rsidR="00FE1E2F" w:rsidRDefault="00FE1E2F" w:rsidP="00E06771"/>
    <w:p w14:paraId="3FE544D2" w14:textId="77777777" w:rsidR="00BC21B8" w:rsidRDefault="00FE1E2F" w:rsidP="00E06771">
      <w:r>
        <w:t xml:space="preserve">Der Dozent hat die Möglichkeit, bereits während des Semesters Prüfungsaufgaben zu erfassen. Am Semesterende kann daraus eine Gesamtprüfung zusammenstellen. Diese kann einerseits online oder klassisch auf Papier durchgeführt werden. Dabei werden die ausgefüllten Prüfungen am Ende </w:t>
      </w:r>
      <w:proofErr w:type="spellStart"/>
      <w:r>
        <w:t>eingescant</w:t>
      </w:r>
      <w:proofErr w:type="spellEnd"/>
      <w:r>
        <w:t xml:space="preserve"> und den jeweiligen Studenten zugeordnet.</w:t>
      </w:r>
    </w:p>
    <w:p w14:paraId="79BB8D4D" w14:textId="4528E864" w:rsidR="00FE1E2F" w:rsidRDefault="00BC21B8" w:rsidP="00E06771">
      <w:r>
        <w:t>Nach Durchführung werden die Prüfungen Aufgabenweise korrigiert und anschliessend automatisch ausgewertet.</w:t>
      </w:r>
    </w:p>
    <w:p w14:paraId="55743863" w14:textId="66A41A62" w:rsidR="00167C14" w:rsidRDefault="00167C14" w:rsidP="00167C14">
      <w:pPr>
        <w:pStyle w:val="Heading2"/>
      </w:pPr>
      <w:proofErr w:type="spellStart"/>
      <w:r>
        <w:t>Scope</w:t>
      </w:r>
      <w:proofErr w:type="spellEnd"/>
    </w:p>
    <w:p w14:paraId="7E43F19C" w14:textId="757AE3B1" w:rsidR="00167C14" w:rsidRDefault="00167C14" w:rsidP="00E06771">
      <w:r>
        <w:t xml:space="preserve">Da dieses Gesamtsystem vom Umfang das </w:t>
      </w:r>
      <w:proofErr w:type="spellStart"/>
      <w:r>
        <w:t>Engineeringprojekt</w:t>
      </w:r>
      <w:proofErr w:type="spellEnd"/>
      <w:r>
        <w:t xml:space="preserve"> übersteigt, fokussieren wir uns auf Komponenten, die es ermöglichen, den Nutzen dieser Gesamtlösung zu evaluieren. Namentlich sind dies die Korrektur- und Auswertungskomponenten.</w:t>
      </w:r>
    </w:p>
    <w:p w14:paraId="459A1159" w14:textId="77777777" w:rsidR="00167C14" w:rsidRPr="00E06771" w:rsidRDefault="00167C14" w:rsidP="00E06771">
      <w:bookmarkStart w:id="0" w:name="_GoBack"/>
      <w:bookmarkEnd w:id="0"/>
    </w:p>
    <w:p w14:paraId="2C8E390C" w14:textId="77777777" w:rsidR="003C096B" w:rsidRPr="00696769" w:rsidRDefault="003C096B" w:rsidP="00696769">
      <w:pPr>
        <w:pStyle w:val="Heading1"/>
        <w:spacing w:before="60"/>
        <w:rPr>
          <w:sz w:val="28"/>
          <w:szCs w:val="28"/>
        </w:rPr>
      </w:pPr>
      <w:r w:rsidRPr="00696769">
        <w:rPr>
          <w:sz w:val="28"/>
          <w:szCs w:val="28"/>
        </w:rPr>
        <w:t>Realisierung</w:t>
      </w:r>
    </w:p>
    <w:p w14:paraId="672F52E1" w14:textId="7C44E77C" w:rsidR="003C096B" w:rsidRPr="00191374" w:rsidRDefault="00CD7360" w:rsidP="003C096B">
      <w:pPr>
        <w:numPr>
          <w:ilvl w:val="0"/>
          <w:numId w:val="27"/>
        </w:numPr>
      </w:pPr>
      <w:r w:rsidRPr="00191374">
        <w:t xml:space="preserve">Webapplikation mit Java-Backend, vorzugsweise mit </w:t>
      </w:r>
      <w:proofErr w:type="spellStart"/>
      <w:r w:rsidRPr="00191374">
        <w:t>SpringBoot</w:t>
      </w:r>
      <w:proofErr w:type="spellEnd"/>
      <w:r w:rsidRPr="00191374">
        <w:t xml:space="preserve"> und </w:t>
      </w:r>
      <w:proofErr w:type="spellStart"/>
      <w:r w:rsidRPr="00191374">
        <w:t>PostgreSQL</w:t>
      </w:r>
      <w:proofErr w:type="spellEnd"/>
    </w:p>
    <w:p w14:paraId="610C0F14" w14:textId="6DF8F883" w:rsidR="004821AE" w:rsidRPr="00191374" w:rsidRDefault="00CD7360" w:rsidP="00CD7360">
      <w:pPr>
        <w:numPr>
          <w:ilvl w:val="0"/>
          <w:numId w:val="27"/>
        </w:numPr>
      </w:pPr>
      <w:proofErr w:type="spellStart"/>
      <w:r w:rsidRPr="00191374">
        <w:t>Eclipse</w:t>
      </w:r>
      <w:proofErr w:type="spellEnd"/>
      <w:r w:rsidRPr="00191374">
        <w:t xml:space="preserve">, </w:t>
      </w:r>
      <w:proofErr w:type="spellStart"/>
      <w:r w:rsidRPr="00191374">
        <w:t>Git</w:t>
      </w:r>
      <w:proofErr w:type="spellEnd"/>
      <w:r w:rsidRPr="00191374">
        <w:t xml:space="preserve">, </w:t>
      </w:r>
      <w:proofErr w:type="spellStart"/>
      <w:r w:rsidRPr="00191374">
        <w:t>Gradle</w:t>
      </w:r>
      <w:proofErr w:type="spellEnd"/>
      <w:r w:rsidRPr="00191374">
        <w:t xml:space="preserve">, </w:t>
      </w:r>
      <w:proofErr w:type="spellStart"/>
      <w:r w:rsidRPr="00191374">
        <w:t>GitLab</w:t>
      </w:r>
      <w:proofErr w:type="spellEnd"/>
    </w:p>
    <w:sectPr w:rsidR="004821AE" w:rsidRPr="00191374" w:rsidSect="0087172F">
      <w:headerReference w:type="default" r:id="rId12"/>
      <w:footerReference w:type="default" r:id="rId13"/>
      <w:type w:val="continuous"/>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42215" w14:textId="77777777" w:rsidR="00265C75" w:rsidRDefault="00265C75" w:rsidP="00C35BC8">
      <w:r>
        <w:separator/>
      </w:r>
    </w:p>
  </w:endnote>
  <w:endnote w:type="continuationSeparator" w:id="0">
    <w:p w14:paraId="4C4B7F61" w14:textId="77777777" w:rsidR="00265C75" w:rsidRDefault="00265C75"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E68D3F" w14:textId="40EB8A37" w:rsidR="00B25AA4" w:rsidRPr="00FD5087" w:rsidRDefault="00B25AA4" w:rsidP="00EF3B9E">
    <w:pPr>
      <w:pStyle w:val="Footer"/>
      <w:tabs>
        <w:tab w:val="clear" w:pos="4536"/>
        <w:tab w:val="center" w:pos="5387"/>
      </w:tabs>
      <w:rPr>
        <w:color w:val="808080" w:themeColor="background1" w:themeShade="80"/>
      </w:rPr>
    </w:pPr>
    <w:r w:rsidRPr="00FD5087">
      <w:rPr>
        <w:color w:val="808080" w:themeColor="background1" w:themeShade="80"/>
      </w:rPr>
      <w:t xml:space="preserve">Dokument: </w:t>
    </w:r>
    <w:r w:rsidR="00265C75">
      <w:fldChar w:fldCharType="begin"/>
    </w:r>
    <w:r w:rsidR="00265C75">
      <w:instrText xml:space="preserve"> FILENAME   \* MERGEFORMAT </w:instrText>
    </w:r>
    <w:r w:rsidR="00265C75">
      <w:fldChar w:fldCharType="separate"/>
    </w:r>
    <w:r w:rsidR="00520A24" w:rsidRPr="00520A24">
      <w:rPr>
        <w:noProof/>
        <w:color w:val="808080" w:themeColor="background1" w:themeShade="80"/>
      </w:rPr>
      <w:t>Projektantrag_EPJ_Examibur.docx</w:t>
    </w:r>
    <w:r w:rsidR="00265C75">
      <w:rPr>
        <w:noProof/>
        <w:color w:val="808080" w:themeColor="background1" w:themeShade="80"/>
      </w:rPr>
      <w:fldChar w:fldCharType="end"/>
    </w:r>
    <w:r w:rsidRPr="00FD5087">
      <w:rPr>
        <w:color w:val="808080" w:themeColor="background1" w:themeShade="80"/>
      </w:rPr>
      <w:tab/>
      <w:t>Version:</w:t>
    </w:r>
    <w:r>
      <w:rPr>
        <w:color w:val="808080" w:themeColor="background1" w:themeShade="80"/>
      </w:rPr>
      <w:t xml:space="preserve"> </w:t>
    </w:r>
    <w:r w:rsidR="00191374">
      <w:rPr>
        <w:color w:val="808080" w:themeColor="background1" w:themeShade="80"/>
      </w:rPr>
      <w:t>1.0</w:t>
    </w:r>
    <w:r w:rsidRPr="00FD5087">
      <w:rPr>
        <w:color w:val="808080" w:themeColor="background1" w:themeShade="80"/>
      </w:rPr>
      <w:tab/>
      <w:t xml:space="preserve">Datum: </w:t>
    </w:r>
    <w:r w:rsidR="00EB3542">
      <w:rPr>
        <w:color w:val="808080" w:themeColor="background1" w:themeShade="80"/>
      </w:rPr>
      <w:fldChar w:fldCharType="begin"/>
    </w:r>
    <w:r>
      <w:rPr>
        <w:color w:val="808080" w:themeColor="background1" w:themeShade="80"/>
      </w:rPr>
      <w:instrText xml:space="preserve"> TIME \@ "dd.MM.yyyy" </w:instrText>
    </w:r>
    <w:r w:rsidR="00EB3542">
      <w:rPr>
        <w:color w:val="808080" w:themeColor="background1" w:themeShade="80"/>
      </w:rPr>
      <w:fldChar w:fldCharType="separate"/>
    </w:r>
    <w:r w:rsidR="007720B5">
      <w:rPr>
        <w:noProof/>
        <w:color w:val="808080" w:themeColor="background1" w:themeShade="80"/>
      </w:rPr>
      <w:t>21.02.2017</w:t>
    </w:r>
    <w:r w:rsidR="00EB3542">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3BCFE" w14:textId="77777777" w:rsidR="00265C75" w:rsidRDefault="00265C75" w:rsidP="00C35BC8">
      <w:r>
        <w:separator/>
      </w:r>
    </w:p>
  </w:footnote>
  <w:footnote w:type="continuationSeparator" w:id="0">
    <w:p w14:paraId="783DBCC4" w14:textId="77777777" w:rsidR="00265C75" w:rsidRDefault="00265C75" w:rsidP="00C35B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055"/>
      <w:gridCol w:w="5812"/>
      <w:gridCol w:w="1842"/>
    </w:tblGrid>
    <w:tr w:rsidR="00B25AA4" w:rsidRPr="00520A24" w14:paraId="08241216" w14:textId="77777777" w:rsidTr="00E44E4F">
      <w:trPr>
        <w:cantSplit/>
      </w:trPr>
      <w:tc>
        <w:tcPr>
          <w:tcW w:w="2055" w:type="dxa"/>
        </w:tcPr>
        <w:p w14:paraId="50BA84BE" w14:textId="77777777" w:rsidR="00B25AA4" w:rsidRPr="002E1CF7" w:rsidRDefault="00B25AA4" w:rsidP="00F57F25">
          <w:pPr>
            <w:rPr>
              <w:color w:val="808080" w:themeColor="background1" w:themeShade="80"/>
              <w:sz w:val="52"/>
            </w:rPr>
          </w:pPr>
          <w:r>
            <w:rPr>
              <w:noProof/>
              <w:lang w:eastAsia="de-CH"/>
            </w:rPr>
            <w:drawing>
              <wp:inline distT="0" distB="0" distL="0" distR="0" wp14:anchorId="5AA6B384" wp14:editId="4841AD96">
                <wp:extent cx="1118687" cy="409715"/>
                <wp:effectExtent l="0" t="0" r="0" b="0"/>
                <wp:docPr id="1" name="Picture 1" descr="Macintosh HD:Users:hansrudin:2011:6-HSR:Infrastruktur:HSR-IFS-Logos:HSR_Logo.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hansrudin:2011:6-HSR:Infrastruktur:HSR-IFS-Logos:HSR_Logo.em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0717" cy="410458"/>
                        </a:xfrm>
                        <a:prstGeom prst="rect">
                          <a:avLst/>
                        </a:prstGeom>
                        <a:noFill/>
                        <a:ln>
                          <a:noFill/>
                        </a:ln>
                      </pic:spPr>
                    </pic:pic>
                  </a:graphicData>
                </a:graphic>
              </wp:inline>
            </w:drawing>
          </w:r>
        </w:p>
      </w:tc>
      <w:tc>
        <w:tcPr>
          <w:tcW w:w="5812" w:type="dxa"/>
        </w:tcPr>
        <w:p w14:paraId="1E834B5C" w14:textId="15AA31DE" w:rsidR="00B25AA4" w:rsidRPr="002E1CF7" w:rsidRDefault="00B25AA4" w:rsidP="00F57F25">
          <w:pPr>
            <w:rPr>
              <w:color w:val="808080" w:themeColor="background1" w:themeShade="80"/>
              <w:lang w:val="en-US"/>
            </w:rPr>
          </w:pPr>
          <w:r>
            <w:rPr>
              <w:color w:val="808080" w:themeColor="background1" w:themeShade="80"/>
              <w:lang w:val="en-US"/>
            </w:rPr>
            <w:t>S</w:t>
          </w:r>
          <w:r w:rsidR="00DF37C3">
            <w:rPr>
              <w:color w:val="808080" w:themeColor="background1" w:themeShade="80"/>
              <w:lang w:val="en-US"/>
            </w:rPr>
            <w:t xml:space="preserve">W Engineering </w:t>
          </w:r>
          <w:proofErr w:type="spellStart"/>
          <w:r w:rsidR="00DF37C3">
            <w:rPr>
              <w:color w:val="808080" w:themeColor="background1" w:themeShade="80"/>
              <w:lang w:val="en-US"/>
            </w:rPr>
            <w:t>Projekt</w:t>
          </w:r>
          <w:proofErr w:type="spellEnd"/>
          <w:r w:rsidR="00DF37C3">
            <w:rPr>
              <w:color w:val="808080" w:themeColor="background1" w:themeShade="80"/>
              <w:lang w:val="en-US"/>
            </w:rPr>
            <w:t xml:space="preserve"> FS 2017</w:t>
          </w:r>
        </w:p>
        <w:p w14:paraId="2DEED633" w14:textId="1607F363" w:rsidR="00B25AA4" w:rsidRPr="002E1CF7" w:rsidRDefault="00B25AA4" w:rsidP="00B72FF4">
          <w:pPr>
            <w:rPr>
              <w:b/>
              <w:color w:val="808080" w:themeColor="background1" w:themeShade="80"/>
              <w:lang w:val="en-US"/>
            </w:rPr>
          </w:pPr>
          <w:proofErr w:type="spellStart"/>
          <w:r w:rsidRPr="008162FB">
            <w:rPr>
              <w:color w:val="808080" w:themeColor="background1" w:themeShade="80"/>
              <w:lang w:val="en-US"/>
            </w:rPr>
            <w:t>Projekt</w:t>
          </w:r>
          <w:proofErr w:type="spellEnd"/>
          <w:r w:rsidRPr="002E1CF7">
            <w:rPr>
              <w:color w:val="808080" w:themeColor="background1" w:themeShade="80"/>
              <w:lang w:val="en-US"/>
            </w:rPr>
            <w:t xml:space="preserve">: </w:t>
          </w:r>
          <w:proofErr w:type="spellStart"/>
          <w:r w:rsidR="008162FB">
            <w:rPr>
              <w:color w:val="808080" w:themeColor="background1" w:themeShade="80"/>
              <w:lang w:val="en-US"/>
            </w:rPr>
            <w:t>Examibur</w:t>
          </w:r>
          <w:proofErr w:type="spellEnd"/>
        </w:p>
      </w:tc>
      <w:tc>
        <w:tcPr>
          <w:tcW w:w="1842" w:type="dxa"/>
        </w:tcPr>
        <w:p w14:paraId="3E9C2AD5" w14:textId="77777777" w:rsidR="00B25AA4" w:rsidRPr="008162FB" w:rsidRDefault="00B25AA4" w:rsidP="003C096B">
          <w:pPr>
            <w:rPr>
              <w:color w:val="808080" w:themeColor="background1" w:themeShade="80"/>
              <w:lang w:val="en-US"/>
            </w:rPr>
          </w:pPr>
        </w:p>
      </w:tc>
    </w:tr>
  </w:tbl>
  <w:p w14:paraId="6AD68E43" w14:textId="77777777" w:rsidR="00B25AA4" w:rsidRPr="008162FB" w:rsidRDefault="00B25AA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46EE4"/>
    <w:multiLevelType w:val="hybridMultilevel"/>
    <w:tmpl w:val="FE5E0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0901D6"/>
    <w:multiLevelType w:val="hybridMultilevel"/>
    <w:tmpl w:val="5088CA16"/>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15:restartNumberingAfterBreak="0">
    <w:nsid w:val="10E71D13"/>
    <w:multiLevelType w:val="hybridMultilevel"/>
    <w:tmpl w:val="0C44DFB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15:restartNumberingAfterBreak="0">
    <w:nsid w:val="16672811"/>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6"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18AD5A90"/>
    <w:multiLevelType w:val="hybridMultilevel"/>
    <w:tmpl w:val="172C7B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E6252C"/>
    <w:multiLevelType w:val="hybridMultilevel"/>
    <w:tmpl w:val="7AF4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971606"/>
    <w:multiLevelType w:val="hybridMultilevel"/>
    <w:tmpl w:val="3E76BEC8"/>
    <w:lvl w:ilvl="0" w:tplc="04090003">
      <w:start w:val="1"/>
      <w:numFmt w:val="bullet"/>
      <w:lvlText w:val="o"/>
      <w:lvlJc w:val="left"/>
      <w:pPr>
        <w:ind w:left="720" w:hanging="360"/>
      </w:pPr>
      <w:rPr>
        <w:rFonts w:ascii="Courier New" w:hAnsi="Courier New"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A7165C6"/>
    <w:multiLevelType w:val="hybridMultilevel"/>
    <w:tmpl w:val="5366E0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12" w15:restartNumberingAfterBreak="0">
    <w:nsid w:val="3DC86F3C"/>
    <w:multiLevelType w:val="singleLevel"/>
    <w:tmpl w:val="00000000"/>
    <w:lvl w:ilvl="0">
      <w:start w:val="1"/>
      <w:numFmt w:val="bullet"/>
      <w:lvlText w:val=""/>
      <w:legacy w:legacy="1" w:legacySpace="0" w:legacyIndent="360"/>
      <w:lvlJc w:val="left"/>
      <w:pPr>
        <w:ind w:left="360" w:hanging="360"/>
      </w:pPr>
      <w:rPr>
        <w:rFonts w:ascii="Symbol" w:hAnsi="Symbol" w:hint="default"/>
      </w:rPr>
    </w:lvl>
  </w:abstractNum>
  <w:abstractNum w:abstractNumId="13"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552" w:firstLine="0"/>
      </w:pPr>
      <w:rPr>
        <w:rFonts w:hint="default"/>
      </w:rPr>
    </w:lvl>
    <w:lvl w:ilvl="2">
      <w:start w:val="1"/>
      <w:numFmt w:val="decimal"/>
      <w:pStyle w:val="Heading3"/>
      <w:suff w:val="space"/>
      <w:lvlText w:val="%1.%2.%3 "/>
      <w:lvlJc w:val="left"/>
      <w:pPr>
        <w:ind w:left="0"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14" w15:restartNumberingAfterBreak="0">
    <w:nsid w:val="49DA00AD"/>
    <w:multiLevelType w:val="multilevel"/>
    <w:tmpl w:val="32D4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DA3056"/>
    <w:multiLevelType w:val="hybridMultilevel"/>
    <w:tmpl w:val="172C4C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88E0215"/>
    <w:multiLevelType w:val="hybridMultilevel"/>
    <w:tmpl w:val="FABE12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3"/>
  </w:num>
  <w:num w:numId="3">
    <w:abstractNumId w:val="3"/>
  </w:num>
  <w:num w:numId="4">
    <w:abstractNumId w:val="3"/>
  </w:num>
  <w:num w:numId="5">
    <w:abstractNumId w:val="6"/>
  </w:num>
  <w:num w:numId="6">
    <w:abstractNumId w:val="13"/>
  </w:num>
  <w:num w:numId="7">
    <w:abstractNumId w:val="13"/>
  </w:num>
  <w:num w:numId="8">
    <w:abstractNumId w:val="13"/>
  </w:num>
  <w:num w:numId="9">
    <w:abstractNumId w:val="13"/>
  </w:num>
  <w:num w:numId="10">
    <w:abstractNumId w:val="13"/>
  </w:num>
  <w:num w:numId="11">
    <w:abstractNumId w:val="13"/>
  </w:num>
  <w:num w:numId="12">
    <w:abstractNumId w:val="13"/>
  </w:num>
  <w:num w:numId="13">
    <w:abstractNumId w:val="13"/>
  </w:num>
  <w:num w:numId="14">
    <w:abstractNumId w:val="13"/>
  </w:num>
  <w:num w:numId="15">
    <w:abstractNumId w:val="11"/>
  </w:num>
  <w:num w:numId="16">
    <w:abstractNumId w:val="13"/>
  </w:num>
  <w:num w:numId="17">
    <w:abstractNumId w:val="13"/>
  </w:num>
  <w:num w:numId="18">
    <w:abstractNumId w:val="13"/>
  </w:num>
  <w:num w:numId="19">
    <w:abstractNumId w:val="13"/>
  </w:num>
  <w:num w:numId="20">
    <w:abstractNumId w:val="13"/>
  </w:num>
  <w:num w:numId="21">
    <w:abstractNumId w:val="13"/>
  </w:num>
  <w:num w:numId="22">
    <w:abstractNumId w:val="13"/>
  </w:num>
  <w:num w:numId="23">
    <w:abstractNumId w:val="13"/>
  </w:num>
  <w:num w:numId="24">
    <w:abstractNumId w:val="13"/>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3"/>
  </w:num>
  <w:num w:numId="27">
    <w:abstractNumId w:val="12"/>
  </w:num>
  <w:num w:numId="28">
    <w:abstractNumId w:val="5"/>
  </w:num>
  <w:num w:numId="29">
    <w:abstractNumId w:val="4"/>
  </w:num>
  <w:num w:numId="30">
    <w:abstractNumId w:val="16"/>
  </w:num>
  <w:num w:numId="31">
    <w:abstractNumId w:val="13"/>
  </w:num>
  <w:num w:numId="32">
    <w:abstractNumId w:val="13"/>
  </w:num>
  <w:num w:numId="33">
    <w:abstractNumId w:val="13"/>
  </w:num>
  <w:num w:numId="34">
    <w:abstractNumId w:val="13"/>
  </w:num>
  <w:num w:numId="35">
    <w:abstractNumId w:val="0"/>
  </w:num>
  <w:num w:numId="36">
    <w:abstractNumId w:val="1"/>
  </w:num>
  <w:num w:numId="37">
    <w:abstractNumId w:val="2"/>
  </w:num>
  <w:num w:numId="38">
    <w:abstractNumId w:val="9"/>
  </w:num>
  <w:num w:numId="39">
    <w:abstractNumId w:val="8"/>
  </w:num>
  <w:num w:numId="40">
    <w:abstractNumId w:val="14"/>
  </w:num>
  <w:num w:numId="41">
    <w:abstractNumId w:val="15"/>
  </w:num>
  <w:num w:numId="42">
    <w:abstractNumId w:val="10"/>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3B03"/>
    <w:rsid w:val="00000BAD"/>
    <w:rsid w:val="00014740"/>
    <w:rsid w:val="0002260E"/>
    <w:rsid w:val="00033B03"/>
    <w:rsid w:val="00092317"/>
    <w:rsid w:val="000951CA"/>
    <w:rsid w:val="00122C3F"/>
    <w:rsid w:val="00151020"/>
    <w:rsid w:val="00167C14"/>
    <w:rsid w:val="00191374"/>
    <w:rsid w:val="001B5DD4"/>
    <w:rsid w:val="001C1A1F"/>
    <w:rsid w:val="001D4535"/>
    <w:rsid w:val="001E54B8"/>
    <w:rsid w:val="001F6C3D"/>
    <w:rsid w:val="002007F7"/>
    <w:rsid w:val="00243F92"/>
    <w:rsid w:val="002546B2"/>
    <w:rsid w:val="00265C75"/>
    <w:rsid w:val="002C2EC3"/>
    <w:rsid w:val="002C4019"/>
    <w:rsid w:val="002C6505"/>
    <w:rsid w:val="002E1CF7"/>
    <w:rsid w:val="00311BDF"/>
    <w:rsid w:val="00363CC1"/>
    <w:rsid w:val="00371561"/>
    <w:rsid w:val="0038461E"/>
    <w:rsid w:val="00387D7C"/>
    <w:rsid w:val="003C096B"/>
    <w:rsid w:val="00456F9C"/>
    <w:rsid w:val="00472B65"/>
    <w:rsid w:val="00474AE3"/>
    <w:rsid w:val="004821AE"/>
    <w:rsid w:val="004B0A85"/>
    <w:rsid w:val="004D4498"/>
    <w:rsid w:val="004F3746"/>
    <w:rsid w:val="00520A24"/>
    <w:rsid w:val="00550811"/>
    <w:rsid w:val="00576382"/>
    <w:rsid w:val="00577005"/>
    <w:rsid w:val="005C1C8D"/>
    <w:rsid w:val="005E5344"/>
    <w:rsid w:val="005E7E2E"/>
    <w:rsid w:val="005F30E8"/>
    <w:rsid w:val="006034E6"/>
    <w:rsid w:val="00632724"/>
    <w:rsid w:val="00664F68"/>
    <w:rsid w:val="006864A4"/>
    <w:rsid w:val="00696769"/>
    <w:rsid w:val="006F3E52"/>
    <w:rsid w:val="006F4161"/>
    <w:rsid w:val="0070798D"/>
    <w:rsid w:val="0072612F"/>
    <w:rsid w:val="00726C48"/>
    <w:rsid w:val="00734909"/>
    <w:rsid w:val="007720B5"/>
    <w:rsid w:val="007907CA"/>
    <w:rsid w:val="007A0B7E"/>
    <w:rsid w:val="007B79B0"/>
    <w:rsid w:val="007F58DA"/>
    <w:rsid w:val="008162FB"/>
    <w:rsid w:val="00826A35"/>
    <w:rsid w:val="0087172F"/>
    <w:rsid w:val="008804AF"/>
    <w:rsid w:val="008D01D1"/>
    <w:rsid w:val="009234C2"/>
    <w:rsid w:val="0092796F"/>
    <w:rsid w:val="00951545"/>
    <w:rsid w:val="009739CC"/>
    <w:rsid w:val="009E2BF5"/>
    <w:rsid w:val="00A2072C"/>
    <w:rsid w:val="00A34DFD"/>
    <w:rsid w:val="00A36430"/>
    <w:rsid w:val="00A45BF9"/>
    <w:rsid w:val="00AD5718"/>
    <w:rsid w:val="00B0527C"/>
    <w:rsid w:val="00B20F85"/>
    <w:rsid w:val="00B25AA4"/>
    <w:rsid w:val="00B72FF4"/>
    <w:rsid w:val="00B860A1"/>
    <w:rsid w:val="00BC029E"/>
    <w:rsid w:val="00BC0647"/>
    <w:rsid w:val="00BC21B8"/>
    <w:rsid w:val="00BC3A5E"/>
    <w:rsid w:val="00BD6ECC"/>
    <w:rsid w:val="00BF531F"/>
    <w:rsid w:val="00C16378"/>
    <w:rsid w:val="00C35BC8"/>
    <w:rsid w:val="00C6781B"/>
    <w:rsid w:val="00C72681"/>
    <w:rsid w:val="00C84618"/>
    <w:rsid w:val="00C87CAE"/>
    <w:rsid w:val="00CC58A4"/>
    <w:rsid w:val="00CD7360"/>
    <w:rsid w:val="00D31C2D"/>
    <w:rsid w:val="00D7181D"/>
    <w:rsid w:val="00DA5688"/>
    <w:rsid w:val="00DD0936"/>
    <w:rsid w:val="00DF37C3"/>
    <w:rsid w:val="00E06771"/>
    <w:rsid w:val="00E27B0A"/>
    <w:rsid w:val="00E401C7"/>
    <w:rsid w:val="00E4128F"/>
    <w:rsid w:val="00E44E4F"/>
    <w:rsid w:val="00E50F77"/>
    <w:rsid w:val="00E5228E"/>
    <w:rsid w:val="00E63215"/>
    <w:rsid w:val="00EA2900"/>
    <w:rsid w:val="00EA386C"/>
    <w:rsid w:val="00EB3542"/>
    <w:rsid w:val="00EE2342"/>
    <w:rsid w:val="00EF23D7"/>
    <w:rsid w:val="00EF3B9E"/>
    <w:rsid w:val="00F3797B"/>
    <w:rsid w:val="00F57F25"/>
    <w:rsid w:val="00F77420"/>
    <w:rsid w:val="00F844D8"/>
    <w:rsid w:val="00FD5087"/>
    <w:rsid w:val="00FE1E2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0F6C4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531F"/>
    <w:rPr>
      <w:rFonts w:asciiTheme="minorHAnsi" w:hAnsiTheme="minorHAnsi" w:cstheme="minorHAnsi"/>
      <w:sz w:val="22"/>
      <w:szCs w:val="22"/>
      <w:lang w:eastAsia="de-DE"/>
    </w:rPr>
  </w:style>
  <w:style w:type="paragraph" w:styleId="Heading1">
    <w:name w:val="heading 1"/>
    <w:basedOn w:val="Normal"/>
    <w:next w:val="Normal"/>
    <w:link w:val="Heading1Char"/>
    <w:qFormat/>
    <w:rsid w:val="00BF531F"/>
    <w:pPr>
      <w:keepNext/>
      <w:numPr>
        <w:numId w:val="24"/>
      </w:numPr>
      <w:spacing w:before="240" w:after="60"/>
      <w:outlineLvl w:val="0"/>
    </w:pPr>
    <w:rPr>
      <w:b/>
      <w:color w:val="548DD4" w:themeColor="text2" w:themeTint="99"/>
      <w:kern w:val="28"/>
      <w:sz w:val="32"/>
      <w:szCs w:val="32"/>
    </w:rPr>
  </w:style>
  <w:style w:type="paragraph" w:styleId="Heading2">
    <w:name w:val="heading 2"/>
    <w:basedOn w:val="Normal"/>
    <w:next w:val="Normal"/>
    <w:link w:val="Heading2Char"/>
    <w:qFormat/>
    <w:rsid w:val="00BF531F"/>
    <w:pPr>
      <w:keepNext/>
      <w:numPr>
        <w:ilvl w:val="1"/>
        <w:numId w:val="24"/>
      </w:numPr>
      <w:spacing w:before="240" w:after="60"/>
      <w:ind w:left="0"/>
      <w:outlineLvl w:val="1"/>
    </w:pPr>
    <w:rPr>
      <w:color w:val="548DD4" w:themeColor="text2" w:themeTint="99"/>
      <w:sz w:val="32"/>
      <w:szCs w:val="32"/>
    </w:rPr>
  </w:style>
  <w:style w:type="paragraph" w:styleId="Heading3">
    <w:name w:val="heading 3"/>
    <w:basedOn w:val="Normal"/>
    <w:next w:val="Normal"/>
    <w:link w:val="Heading3Char"/>
    <w:qFormat/>
    <w:rsid w:val="00BF531F"/>
    <w:pPr>
      <w:keepNext/>
      <w:numPr>
        <w:ilvl w:val="2"/>
        <w:numId w:val="24"/>
      </w:numPr>
      <w:spacing w:before="240" w:after="60"/>
      <w:outlineLvl w:val="2"/>
    </w:pPr>
    <w:rPr>
      <w:b/>
      <w:color w:val="548DD4" w:themeColor="text2" w:themeTint="99"/>
      <w:sz w:val="28"/>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BF531F"/>
    <w:rPr>
      <w:rFonts w:asciiTheme="minorHAnsi" w:hAnsiTheme="minorHAnsi" w:cstheme="minorHAnsi"/>
      <w:b/>
      <w:color w:val="548DD4" w:themeColor="text2" w:themeTint="99"/>
      <w:kern w:val="28"/>
      <w:sz w:val="32"/>
      <w:szCs w:val="32"/>
      <w:lang w:eastAsia="de-DE"/>
    </w:rPr>
  </w:style>
  <w:style w:type="character" w:customStyle="1" w:styleId="Heading2Char">
    <w:name w:val="Heading 2 Char"/>
    <w:link w:val="Heading2"/>
    <w:rsid w:val="00BF531F"/>
    <w:rPr>
      <w:rFonts w:asciiTheme="minorHAnsi" w:hAnsiTheme="minorHAnsi" w:cstheme="minorHAnsi"/>
      <w:color w:val="548DD4" w:themeColor="text2" w:themeTint="99"/>
      <w:sz w:val="32"/>
      <w:szCs w:val="32"/>
      <w:lang w:eastAsia="de-DE"/>
    </w:rPr>
  </w:style>
  <w:style w:type="character" w:customStyle="1" w:styleId="Heading3Char">
    <w:name w:val="Heading 3 Char"/>
    <w:basedOn w:val="DefaultParagraphFont"/>
    <w:link w:val="Heading3"/>
    <w:rsid w:val="00BF531F"/>
    <w:rPr>
      <w:rFonts w:asciiTheme="minorHAnsi" w:hAnsiTheme="minorHAnsi" w:cstheme="minorHAnsi"/>
      <w:b/>
      <w:color w:val="548DD4" w:themeColor="text2" w:themeTint="99"/>
      <w:sz w:val="28"/>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 w:val="28"/>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5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BF531F"/>
    <w:pPr>
      <w:spacing w:before="120" w:after="120"/>
    </w:pPr>
    <w:rPr>
      <w:b/>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3C0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2364323">
      <w:bodyDiv w:val="1"/>
      <w:marLeft w:val="0"/>
      <w:marRight w:val="0"/>
      <w:marTop w:val="0"/>
      <w:marBottom w:val="0"/>
      <w:divBdr>
        <w:top w:val="none" w:sz="0" w:space="0" w:color="auto"/>
        <w:left w:val="none" w:sz="0" w:space="0" w:color="auto"/>
        <w:bottom w:val="none" w:sz="0" w:space="0" w:color="auto"/>
        <w:right w:val="none" w:sz="0" w:space="0" w:color="auto"/>
      </w:divBdr>
    </w:div>
    <w:div w:id="201877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nas.matter@hsr.c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aphael.zimmermann@hsr.c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robin.suter@hsr.ch" TargetMode="External"/><Relationship Id="rId4" Type="http://schemas.openxmlformats.org/officeDocument/2006/relationships/settings" Target="settings.xml"/><Relationship Id="rId9" Type="http://schemas.openxmlformats.org/officeDocument/2006/relationships/hyperlink" Target="mailto:patrick.scherler@hsr.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D:\Schule\Unterlagen\2011%20-%20HS\Semesterarbeit\SEPenv\Formatvorlage\Formatvorla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ECFB3939-5AB0-4630-90D2-5E5B00A0A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Formatvorlage.dotx</Template>
  <TotalTime>0</TotalTime>
  <Pages>1</Pages>
  <Words>278</Words>
  <Characters>1758</Characters>
  <Application>Microsoft Office Word</Application>
  <DocSecurity>0</DocSecurity>
  <Lines>14</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Zurbi</dc:creator>
  <cp:lastModifiedBy>Suter Robin</cp:lastModifiedBy>
  <cp:revision>3</cp:revision>
  <dcterms:created xsi:type="dcterms:W3CDTF">2017-02-21T17:16:00Z</dcterms:created>
  <dcterms:modified xsi:type="dcterms:W3CDTF">2017-02-21T17:17:00Z</dcterms:modified>
</cp:coreProperties>
</file>